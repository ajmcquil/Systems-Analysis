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13EC" w14:textId="77777777" w:rsidR="00B9192E" w:rsidRDefault="00B9192E">
      <w:pPr>
        <w:pStyle w:val="Title"/>
        <w:jc w:val="right"/>
      </w:pPr>
      <w:r>
        <w:t>Iteration 3</w:t>
      </w:r>
    </w:p>
    <w:p w14:paraId="0C57288B" w14:textId="1200D2A4" w:rsidR="004D4F96" w:rsidRDefault="00AE7CD8">
      <w:pPr>
        <w:pStyle w:val="Title"/>
        <w:jc w:val="right"/>
      </w:pPr>
      <w:r>
        <w:t>Use Case Specification:</w:t>
      </w:r>
      <w:r w:rsidR="005B47A4">
        <w:t xml:space="preserve"> </w:t>
      </w:r>
      <w:r>
        <w:t>Vote</w:t>
      </w:r>
    </w:p>
    <w:p w14:paraId="06BB0DE1" w14:textId="77777777" w:rsidR="004D4F96" w:rsidRDefault="00B9192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11018C0" w14:textId="77777777" w:rsidR="004D4F96" w:rsidRDefault="004D4F96"/>
    <w:p w14:paraId="71925770" w14:textId="77777777" w:rsidR="004D4F96" w:rsidRDefault="00AE19B8" w:rsidP="001C0273">
      <w:pPr>
        <w:pStyle w:val="InfoBlue"/>
        <w:ind w:left="0"/>
      </w:pPr>
      <w:r>
        <w:t xml:space="preserve"> </w:t>
      </w:r>
    </w:p>
    <w:p w14:paraId="16314DCA" w14:textId="77777777" w:rsidR="004D4F96" w:rsidRDefault="004D4F96">
      <w:bookmarkStart w:id="0" w:name="_GoBack"/>
      <w:bookmarkEnd w:id="0"/>
    </w:p>
    <w:p w14:paraId="7C81F9A6" w14:textId="77777777" w:rsidR="004D4F96" w:rsidRDefault="004D4F96">
      <w:pPr>
        <w:pStyle w:val="BodyText"/>
      </w:pPr>
    </w:p>
    <w:p w14:paraId="21534925" w14:textId="77777777" w:rsidR="004D4F96" w:rsidRDefault="004D4F96">
      <w:pPr>
        <w:pStyle w:val="BodyText"/>
      </w:pPr>
    </w:p>
    <w:p w14:paraId="1329E364" w14:textId="77777777" w:rsidR="004D4F96" w:rsidRDefault="004D4F96">
      <w:pPr>
        <w:sectPr w:rsidR="004D4F9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0529BA" w14:textId="77777777" w:rsidR="004D4F9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D4F96" w14:paraId="75385B37" w14:textId="77777777">
        <w:tc>
          <w:tcPr>
            <w:tcW w:w="2304" w:type="dxa"/>
          </w:tcPr>
          <w:p w14:paraId="661E9976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EF23C5A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E022587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66AE44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D4F96" w14:paraId="101D74CA" w14:textId="77777777">
        <w:tc>
          <w:tcPr>
            <w:tcW w:w="2304" w:type="dxa"/>
          </w:tcPr>
          <w:p w14:paraId="0E103822" w14:textId="77777777" w:rsidR="004D4F96" w:rsidRDefault="00653FF2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14:paraId="1F461A3D" w14:textId="77777777" w:rsidR="004D4F96" w:rsidRDefault="00653F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F695E3D" w14:textId="77777777" w:rsidR="004D4F96" w:rsidRDefault="00653FF2">
            <w:pPr>
              <w:pStyle w:val="Tabletext"/>
            </w:pPr>
            <w:r>
              <w:t>First Copy</w:t>
            </w:r>
          </w:p>
        </w:tc>
        <w:tc>
          <w:tcPr>
            <w:tcW w:w="2304" w:type="dxa"/>
          </w:tcPr>
          <w:p w14:paraId="68514052" w14:textId="77777777" w:rsidR="004D4F96" w:rsidRDefault="00653FF2">
            <w:pPr>
              <w:pStyle w:val="Tabletext"/>
            </w:pPr>
            <w:r>
              <w:t xml:space="preserve">Lauren </w:t>
            </w:r>
            <w:proofErr w:type="spellStart"/>
            <w:r>
              <w:t>Hertel</w:t>
            </w:r>
            <w:proofErr w:type="spellEnd"/>
          </w:p>
        </w:tc>
      </w:tr>
      <w:tr w:rsidR="004D4F96" w14:paraId="39A346A2" w14:textId="77777777">
        <w:tc>
          <w:tcPr>
            <w:tcW w:w="2304" w:type="dxa"/>
          </w:tcPr>
          <w:p w14:paraId="55162B8B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4E915C3F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398CB42E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65E913A3" w14:textId="77777777" w:rsidR="004D4F96" w:rsidRDefault="004D4F96">
            <w:pPr>
              <w:pStyle w:val="Tabletext"/>
            </w:pPr>
          </w:p>
        </w:tc>
      </w:tr>
      <w:tr w:rsidR="004D4F96" w14:paraId="2DC99948" w14:textId="77777777">
        <w:tc>
          <w:tcPr>
            <w:tcW w:w="2304" w:type="dxa"/>
          </w:tcPr>
          <w:p w14:paraId="47D97657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7C9DB800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49A8D461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6CE87B28" w14:textId="77777777" w:rsidR="004D4F96" w:rsidRDefault="004D4F96">
            <w:pPr>
              <w:pStyle w:val="Tabletext"/>
            </w:pPr>
          </w:p>
        </w:tc>
      </w:tr>
      <w:tr w:rsidR="004D4F96" w14:paraId="06A43156" w14:textId="77777777">
        <w:tc>
          <w:tcPr>
            <w:tcW w:w="2304" w:type="dxa"/>
          </w:tcPr>
          <w:p w14:paraId="2A0A1A6D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60A49512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24F7CCB3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5174BDDA" w14:textId="77777777" w:rsidR="004D4F96" w:rsidRDefault="004D4F96">
            <w:pPr>
              <w:pStyle w:val="Tabletext"/>
            </w:pPr>
          </w:p>
        </w:tc>
      </w:tr>
    </w:tbl>
    <w:p w14:paraId="64055B40" w14:textId="77777777" w:rsidR="004D4F96" w:rsidRDefault="004D4F96"/>
    <w:p w14:paraId="3C8A8A21" w14:textId="77777777" w:rsidR="004D4F96" w:rsidRDefault="00AE19B8">
      <w:pPr>
        <w:pStyle w:val="Title"/>
      </w:pPr>
      <w:r>
        <w:br w:type="page"/>
      </w:r>
      <w:r>
        <w:lastRenderedPageBreak/>
        <w:t>Table of Contents</w:t>
      </w:r>
    </w:p>
    <w:p w14:paraId="29E1F2B3" w14:textId="1379A285" w:rsidR="004D4F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CB60EE">
        <w:rPr>
          <w:noProof/>
          <w:szCs w:val="24"/>
        </w:rPr>
        <w:t>Vote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288748" w14:textId="77777777" w:rsidR="004D4F96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9DAAF39" w14:textId="77777777" w:rsidR="004D4F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580DDEB" w14:textId="77777777" w:rsidR="004D4F96" w:rsidRDefault="00AE19B8" w:rsidP="00653FF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653FF2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BCE73C2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A3BCF30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3884C11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EDAE3AB" w14:textId="3117C7D0" w:rsidR="004D4F9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1" w:name="_Toc423410237"/>
      <w:bookmarkStart w:id="2" w:name="_Toc425054503"/>
      <w:r w:rsidR="00653FF2">
        <w:lastRenderedPageBreak/>
        <w:t xml:space="preserve">Use Case Specification: </w:t>
      </w:r>
      <w:r w:rsidR="008B7516">
        <w:t>Vote</w:t>
      </w:r>
      <w:bookmarkEnd w:id="1"/>
      <w:bookmarkEnd w:id="2"/>
    </w:p>
    <w:p w14:paraId="5E5CF980" w14:textId="77777777" w:rsidR="004D4F96" w:rsidRDefault="004D4F96">
      <w:pPr>
        <w:pStyle w:val="InfoBlue"/>
      </w:pPr>
    </w:p>
    <w:p w14:paraId="2FDC905F" w14:textId="165E2D67" w:rsidR="004D4F96" w:rsidRDefault="00CB60EE">
      <w:pPr>
        <w:pStyle w:val="Heading1"/>
      </w:pPr>
      <w:bookmarkStart w:id="3" w:name="_Toc423410238"/>
      <w:bookmarkStart w:id="4" w:name="_Toc425054504"/>
      <w:r>
        <w:t>Vote</w:t>
      </w:r>
    </w:p>
    <w:p w14:paraId="3B9B636E" w14:textId="77777777" w:rsidR="004D4F96" w:rsidRDefault="00AE19B8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28413D7E" w14:textId="1C401772" w:rsidR="00CB60EE" w:rsidRPr="00CB60EE" w:rsidRDefault="00CB60EE" w:rsidP="00CB60EE">
      <w:pPr>
        <w:widowControl/>
        <w:spacing w:line="240" w:lineRule="auto"/>
        <w:ind w:left="720"/>
        <w:rPr>
          <w:sz w:val="24"/>
          <w:szCs w:val="24"/>
        </w:rPr>
      </w:pPr>
      <w:bookmarkStart w:id="6" w:name="_Toc423410239"/>
      <w:bookmarkStart w:id="7" w:name="_Toc425054505"/>
      <w:bookmarkStart w:id="8" w:name="_Toc494515306"/>
      <w:r w:rsidRPr="00CB60EE">
        <w:rPr>
          <w:rFonts w:ascii="Arial" w:hAnsi="Arial" w:cs="Arial"/>
          <w:color w:val="000000"/>
          <w:sz w:val="22"/>
          <w:szCs w:val="22"/>
        </w:rPr>
        <w:t xml:space="preserve">Members will vote in elections in order to pick a new president, and other board member positions. </w:t>
      </w:r>
    </w:p>
    <w:p w14:paraId="2FD439CE" w14:textId="77777777" w:rsidR="004D4F96" w:rsidRDefault="00AE19B8">
      <w:pPr>
        <w:pStyle w:val="Heading1"/>
        <w:widowControl/>
      </w:pPr>
      <w:r>
        <w:t>Flow of Events</w:t>
      </w:r>
      <w:bookmarkEnd w:id="6"/>
      <w:bookmarkEnd w:id="7"/>
      <w:bookmarkEnd w:id="8"/>
    </w:p>
    <w:p w14:paraId="7BBA5372" w14:textId="77777777" w:rsidR="004D4F96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1D3A731F" w14:textId="77777777" w:rsidR="00CB60EE" w:rsidRPr="00CB60EE" w:rsidRDefault="00CB60EE" w:rsidP="00CB60EE">
      <w:pPr>
        <w:widowControl/>
        <w:spacing w:line="240" w:lineRule="auto"/>
        <w:ind w:left="720"/>
        <w:rPr>
          <w:sz w:val="24"/>
          <w:szCs w:val="24"/>
        </w:rPr>
      </w:pPr>
      <w:bookmarkStart w:id="12" w:name="_Toc423410251"/>
      <w:bookmarkStart w:id="13" w:name="_Toc425054510"/>
      <w:bookmarkStart w:id="14" w:name="_Toc494515311"/>
      <w:r w:rsidRPr="00CB60EE">
        <w:rPr>
          <w:rFonts w:ascii="Arial" w:hAnsi="Arial" w:cs="Arial"/>
          <w:color w:val="000000"/>
          <w:sz w:val="22"/>
          <w:szCs w:val="22"/>
        </w:rPr>
        <w:t>The actor that will vote in elections will be the members of the KSOA. Members will vote in elections in order to pick a new president, and other board member positions. Voting will open when there is reason to hold a new election. Voting will be monitored and only one vote per member will be allowed. A member may vote through the “vote” button.  </w:t>
      </w:r>
    </w:p>
    <w:p w14:paraId="0EFB9CFA" w14:textId="77777777" w:rsidR="004D4F96" w:rsidRDefault="00AE19B8">
      <w:pPr>
        <w:pStyle w:val="Heading1"/>
      </w:pPr>
      <w:r>
        <w:t>Special Requirements</w:t>
      </w:r>
      <w:bookmarkEnd w:id="12"/>
      <w:bookmarkEnd w:id="13"/>
      <w:bookmarkEnd w:id="14"/>
    </w:p>
    <w:p w14:paraId="4CA61C8A" w14:textId="57E78453" w:rsidR="003B2195" w:rsidRPr="00CC0506" w:rsidRDefault="003B2195" w:rsidP="003B2195">
      <w:pPr>
        <w:pStyle w:val="InfoBlue"/>
        <w:rPr>
          <w:rFonts w:ascii="Arial" w:hAnsi="Arial" w:cs="Arial"/>
          <w:i w:val="0"/>
          <w:color w:val="auto"/>
        </w:rPr>
      </w:pPr>
      <w:bookmarkStart w:id="15" w:name="_Toc423410253"/>
      <w:bookmarkStart w:id="16" w:name="_Toc425054512"/>
      <w:bookmarkStart w:id="17" w:name="_Toc494515313"/>
      <w:r w:rsidRPr="00CC0506">
        <w:rPr>
          <w:rFonts w:ascii="Arial" w:hAnsi="Arial" w:cs="Arial"/>
          <w:i w:val="0"/>
          <w:color w:val="auto"/>
        </w:rPr>
        <w:t>User must have an</w:t>
      </w:r>
      <w:r w:rsidR="00CB60EE">
        <w:rPr>
          <w:rFonts w:ascii="Arial" w:hAnsi="Arial" w:cs="Arial"/>
          <w:i w:val="0"/>
          <w:color w:val="auto"/>
        </w:rPr>
        <w:t xml:space="preserve"> active account on the website.</w:t>
      </w:r>
      <w:r w:rsidRPr="00CC0506">
        <w:rPr>
          <w:rFonts w:ascii="Arial" w:hAnsi="Arial" w:cs="Arial"/>
          <w:i w:val="0"/>
          <w:color w:val="auto"/>
        </w:rPr>
        <w:t xml:space="preserve"> </w:t>
      </w:r>
    </w:p>
    <w:p w14:paraId="59E200C9" w14:textId="77777777" w:rsidR="004D4F96" w:rsidRDefault="00AE19B8">
      <w:pPr>
        <w:pStyle w:val="Heading1"/>
        <w:widowControl/>
      </w:pPr>
      <w:r>
        <w:t>Pre-conditions</w:t>
      </w:r>
      <w:bookmarkEnd w:id="15"/>
      <w:bookmarkEnd w:id="16"/>
      <w:bookmarkEnd w:id="17"/>
    </w:p>
    <w:p w14:paraId="37DD14B0" w14:textId="234A75BD" w:rsidR="003B2195" w:rsidRPr="00CC0506" w:rsidRDefault="003B2195" w:rsidP="003B2195">
      <w:pPr>
        <w:ind w:left="720"/>
        <w:rPr>
          <w:rFonts w:ascii="Arial" w:hAnsi="Arial" w:cs="Arial"/>
        </w:rPr>
      </w:pPr>
      <w:bookmarkStart w:id="18" w:name="_Toc423410255"/>
      <w:bookmarkStart w:id="19" w:name="_Toc425054514"/>
      <w:bookmarkStart w:id="20" w:name="_Toc494515315"/>
      <w:r w:rsidRPr="00CC0506">
        <w:rPr>
          <w:rFonts w:ascii="Arial" w:hAnsi="Arial" w:cs="Arial"/>
        </w:rPr>
        <w:t>User must have a</w:t>
      </w:r>
      <w:r w:rsidR="00CB60EE">
        <w:rPr>
          <w:rFonts w:ascii="Arial" w:hAnsi="Arial" w:cs="Arial"/>
        </w:rPr>
        <w:t>ctive account.</w:t>
      </w:r>
    </w:p>
    <w:p w14:paraId="4AA69814" w14:textId="77777777" w:rsidR="004D4F96" w:rsidRDefault="00AE19B8">
      <w:pPr>
        <w:pStyle w:val="Heading1"/>
        <w:widowControl/>
      </w:pPr>
      <w:r>
        <w:t>Post-conditions</w:t>
      </w:r>
      <w:bookmarkEnd w:id="18"/>
      <w:bookmarkEnd w:id="19"/>
      <w:bookmarkEnd w:id="20"/>
    </w:p>
    <w:p w14:paraId="74252482" w14:textId="0AD642D1" w:rsidR="00CA0558" w:rsidRPr="00CC0506" w:rsidRDefault="00CC0506">
      <w:pPr>
        <w:pStyle w:val="InfoBlue"/>
        <w:rPr>
          <w:rFonts w:ascii="Arial" w:hAnsi="Arial" w:cs="Arial"/>
          <w:i w:val="0"/>
          <w:color w:val="auto"/>
        </w:rPr>
      </w:pPr>
      <w:r w:rsidRPr="00CC0506">
        <w:rPr>
          <w:rFonts w:ascii="Arial" w:hAnsi="Arial" w:cs="Arial"/>
          <w:i w:val="0"/>
          <w:color w:val="auto"/>
        </w:rPr>
        <w:t>After the us</w:t>
      </w:r>
      <w:r w:rsidR="00C73925">
        <w:rPr>
          <w:rFonts w:ascii="Arial" w:hAnsi="Arial" w:cs="Arial"/>
          <w:i w:val="0"/>
          <w:color w:val="auto"/>
        </w:rPr>
        <w:t>er finishes and selects submi</w:t>
      </w:r>
      <w:r w:rsidR="00B507B5">
        <w:rPr>
          <w:rFonts w:ascii="Arial" w:hAnsi="Arial" w:cs="Arial"/>
          <w:i w:val="0"/>
          <w:color w:val="auto"/>
        </w:rPr>
        <w:t xml:space="preserve">t, the </w:t>
      </w:r>
      <w:r w:rsidR="00CB60EE">
        <w:rPr>
          <w:rFonts w:ascii="Arial" w:hAnsi="Arial" w:cs="Arial"/>
          <w:i w:val="0"/>
          <w:color w:val="auto"/>
        </w:rPr>
        <w:t xml:space="preserve">vote will be counted. </w:t>
      </w:r>
      <w:r w:rsidR="003B2195">
        <w:rPr>
          <w:rFonts w:ascii="Arial" w:hAnsi="Arial" w:cs="Arial"/>
          <w:i w:val="0"/>
          <w:color w:val="auto"/>
        </w:rPr>
        <w:t xml:space="preserve"> </w:t>
      </w:r>
    </w:p>
    <w:sectPr w:rsidR="00CA0558" w:rsidRPr="00CC050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C128E" w14:textId="77777777" w:rsidR="00071171" w:rsidRDefault="00071171">
      <w:pPr>
        <w:spacing w:line="240" w:lineRule="auto"/>
      </w:pPr>
      <w:r>
        <w:separator/>
      </w:r>
    </w:p>
  </w:endnote>
  <w:endnote w:type="continuationSeparator" w:id="0">
    <w:p w14:paraId="25ED4645" w14:textId="77777777" w:rsidR="00071171" w:rsidRDefault="0007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4F96" w14:paraId="2B94A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08073" w14:textId="77777777" w:rsidR="004D4F9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CBF80" w14:textId="77777777" w:rsidR="004D4F9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71171">
            <w:fldChar w:fldCharType="begin"/>
          </w:r>
          <w:r w:rsidR="00071171">
            <w:instrText xml:space="preserve"> DOCPROPERTY "Company"  \* MERGEFORMAT </w:instrText>
          </w:r>
          <w:r w:rsidR="00071171">
            <w:fldChar w:fldCharType="separate"/>
          </w:r>
          <w:r w:rsidR="00CA0558">
            <w:t>&lt;Company Name&gt;</w:t>
          </w:r>
          <w:r w:rsidR="0007117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B47A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B77EE" w14:textId="77777777" w:rsidR="004D4F9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B47A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0798CD1" w14:textId="77777777" w:rsidR="004D4F96" w:rsidRDefault="004D4F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FED4B" w14:textId="77777777" w:rsidR="00071171" w:rsidRDefault="00071171">
      <w:pPr>
        <w:spacing w:line="240" w:lineRule="auto"/>
      </w:pPr>
      <w:r>
        <w:separator/>
      </w:r>
    </w:p>
  </w:footnote>
  <w:footnote w:type="continuationSeparator" w:id="0">
    <w:p w14:paraId="4F2D3DD4" w14:textId="77777777" w:rsidR="00071171" w:rsidRDefault="00071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B673" w14:textId="77777777" w:rsidR="004D4F96" w:rsidRDefault="004D4F96">
    <w:pPr>
      <w:rPr>
        <w:sz w:val="24"/>
      </w:rPr>
    </w:pPr>
  </w:p>
  <w:p w14:paraId="591F2ED2" w14:textId="77777777" w:rsidR="004D4F96" w:rsidRDefault="004D4F96">
    <w:pPr>
      <w:pBdr>
        <w:top w:val="single" w:sz="6" w:space="1" w:color="auto"/>
      </w:pBdr>
      <w:rPr>
        <w:sz w:val="24"/>
      </w:rPr>
    </w:pPr>
  </w:p>
  <w:p w14:paraId="1C540E5A" w14:textId="77777777" w:rsidR="004D4F96" w:rsidRPr="00B9192E" w:rsidRDefault="00B9192E">
    <w:pPr>
      <w:pBdr>
        <w:bottom w:val="single" w:sz="6" w:space="1" w:color="auto"/>
      </w:pBdr>
      <w:jc w:val="right"/>
      <w:rPr>
        <w:rFonts w:ascii="Arial" w:hAnsi="Arial" w:cs="Arial"/>
        <w:b/>
        <w:sz w:val="48"/>
      </w:rPr>
    </w:pPr>
    <w:r w:rsidRPr="00B9192E">
      <w:rPr>
        <w:rFonts w:ascii="Arial" w:hAnsi="Arial" w:cs="Arial"/>
        <w:b/>
        <w:sz w:val="36"/>
      </w:rPr>
      <w:t>Design-X</w:t>
    </w:r>
  </w:p>
  <w:p w14:paraId="5FB740ED" w14:textId="77777777" w:rsidR="004D4F96" w:rsidRDefault="004D4F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4F96" w14:paraId="2DB568CB" w14:textId="77777777" w:rsidTr="00CB60EE">
      <w:trPr>
        <w:trHeight w:val="318"/>
      </w:trPr>
      <w:tc>
        <w:tcPr>
          <w:tcW w:w="6379" w:type="dxa"/>
        </w:tcPr>
        <w:p w14:paraId="5B1C2D13" w14:textId="77777777" w:rsidR="004D4F96" w:rsidRDefault="00B9192E">
          <w:r>
            <w:t>Iteration 3</w:t>
          </w:r>
        </w:p>
      </w:tc>
      <w:tc>
        <w:tcPr>
          <w:tcW w:w="3179" w:type="dxa"/>
        </w:tcPr>
        <w:p w14:paraId="62FA0C44" w14:textId="77777777" w:rsidR="004D4F96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D4F96" w14:paraId="5E573A65" w14:textId="77777777" w:rsidTr="00CB60EE">
      <w:trPr>
        <w:trHeight w:val="201"/>
      </w:trPr>
      <w:tc>
        <w:tcPr>
          <w:tcW w:w="6379" w:type="dxa"/>
        </w:tcPr>
        <w:p w14:paraId="2381F04A" w14:textId="4BA21865" w:rsidR="00E10328" w:rsidRDefault="00B9192E" w:rsidP="00C73925">
          <w:r>
            <w:t xml:space="preserve">Use Case Specification: </w:t>
          </w:r>
          <w:r w:rsidR="00CB60EE">
            <w:t xml:space="preserve">Vote </w:t>
          </w:r>
        </w:p>
      </w:tc>
      <w:tc>
        <w:tcPr>
          <w:tcW w:w="3179" w:type="dxa"/>
        </w:tcPr>
        <w:p w14:paraId="4AEC17BB" w14:textId="77777777" w:rsidR="004D4F96" w:rsidRDefault="00B9192E">
          <w:r>
            <w:t xml:space="preserve">  Date:  11/11/2015</w:t>
          </w:r>
        </w:p>
      </w:tc>
    </w:tr>
  </w:tbl>
  <w:p w14:paraId="5368303F" w14:textId="77777777" w:rsidR="004D4F96" w:rsidRDefault="004D4F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AB105AB"/>
    <w:multiLevelType w:val="multilevel"/>
    <w:tmpl w:val="3DECF4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71171"/>
    <w:rsid w:val="001C0273"/>
    <w:rsid w:val="001E6E72"/>
    <w:rsid w:val="003B2195"/>
    <w:rsid w:val="004D4F96"/>
    <w:rsid w:val="005B47A4"/>
    <w:rsid w:val="00653FF2"/>
    <w:rsid w:val="006F725C"/>
    <w:rsid w:val="008B7516"/>
    <w:rsid w:val="009F3F26"/>
    <w:rsid w:val="00A76A99"/>
    <w:rsid w:val="00AE19B8"/>
    <w:rsid w:val="00AE7CD8"/>
    <w:rsid w:val="00B507B5"/>
    <w:rsid w:val="00B9192E"/>
    <w:rsid w:val="00C73925"/>
    <w:rsid w:val="00CA0558"/>
    <w:rsid w:val="00CB60EE"/>
    <w:rsid w:val="00CC0506"/>
    <w:rsid w:val="00E10328"/>
    <w:rsid w:val="00F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01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C:\Users\rmbark01\AppData\Local\Temp\rup_ucspec.dot</Template>
  <TotalTime>4</TotalTime>
  <Pages>4</Pages>
  <Words>192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Hertel,Lauren Michelle</cp:lastModifiedBy>
  <cp:revision>4</cp:revision>
  <cp:lastPrinted>1900-01-01T06:00:00Z</cp:lastPrinted>
  <dcterms:created xsi:type="dcterms:W3CDTF">2015-11-14T03:50:00Z</dcterms:created>
  <dcterms:modified xsi:type="dcterms:W3CDTF">2015-11-14T04:03:00Z</dcterms:modified>
</cp:coreProperties>
</file>