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96" w:rsidRDefault="0034211E">
      <w:pPr>
        <w:pStyle w:val="Title"/>
        <w:jc w:val="right"/>
      </w:pPr>
      <w:r>
        <w:t>Iteration 3</w:t>
      </w:r>
    </w:p>
    <w:p w:rsidR="00BC2E96" w:rsidRDefault="0099070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4211E">
        <w:t xml:space="preserve">Use Case Specification: </w:t>
      </w:r>
      <w:r>
        <w:fldChar w:fldCharType="end"/>
      </w:r>
      <w:r w:rsidR="00EB5011">
        <w:t>Maintain Meeting Notes</w:t>
      </w:r>
    </w:p>
    <w:p w:rsidR="00BC2E96" w:rsidRDefault="00BC2E96">
      <w:pPr>
        <w:pStyle w:val="Title"/>
        <w:jc w:val="right"/>
      </w:pPr>
    </w:p>
    <w:p w:rsidR="00BC2E96" w:rsidRDefault="00BE5E6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BC2E96" w:rsidRDefault="00BC2E96"/>
    <w:p w:rsidR="00BC2E96" w:rsidRDefault="00BC2E96"/>
    <w:p w:rsidR="00BC2E96" w:rsidRDefault="00BC2E96">
      <w:pPr>
        <w:pStyle w:val="BodyText"/>
      </w:pPr>
    </w:p>
    <w:p w:rsidR="00BC2E96" w:rsidRDefault="00BC2E96">
      <w:pPr>
        <w:pStyle w:val="BodyText"/>
      </w:pPr>
    </w:p>
    <w:p w:rsidR="00BC2E96" w:rsidRDefault="00BC2E96">
      <w:pPr>
        <w:sectPr w:rsidR="00BC2E9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C2E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2E96"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C2E96">
        <w:tc>
          <w:tcPr>
            <w:tcW w:w="2304" w:type="dxa"/>
          </w:tcPr>
          <w:p w:rsidR="00BC2E96" w:rsidRDefault="009032D6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BC2E96" w:rsidRDefault="009032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C2E96" w:rsidRDefault="009032D6">
            <w:pPr>
              <w:pStyle w:val="Tabletext"/>
            </w:pPr>
            <w:r>
              <w:t>First Copy</w:t>
            </w:r>
          </w:p>
        </w:tc>
        <w:tc>
          <w:tcPr>
            <w:tcW w:w="2304" w:type="dxa"/>
          </w:tcPr>
          <w:p w:rsidR="00BC2E96" w:rsidRDefault="009032D6">
            <w:pPr>
              <w:pStyle w:val="Tabletext"/>
            </w:pPr>
            <w:r>
              <w:t>Katelyn Sherrard</w:t>
            </w: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</w:tbl>
    <w:p w:rsidR="00BC2E96" w:rsidRDefault="00BC2E96"/>
    <w:p w:rsidR="00BC2E96" w:rsidRDefault="00AE19B8">
      <w:pPr>
        <w:pStyle w:val="Title"/>
      </w:pPr>
      <w:r>
        <w:br w:type="page"/>
      </w:r>
      <w:r>
        <w:lastRenderedPageBreak/>
        <w:t>Table of Contents</w:t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A44CA">
        <w:rPr>
          <w:noProof/>
          <w:szCs w:val="24"/>
        </w:rPr>
        <w:t>Unauthorized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90701">
        <w:lastRenderedPageBreak/>
        <w:fldChar w:fldCharType="begin"/>
      </w:r>
      <w:r w:rsidR="00990701">
        <w:instrText xml:space="preserve">title  \* Mergeformat </w:instrText>
      </w:r>
      <w:r w:rsidR="00990701">
        <w:fldChar w:fldCharType="separate"/>
      </w:r>
      <w:r w:rsidR="00CA0558">
        <w:t xml:space="preserve">Use Case Specification: </w:t>
      </w:r>
      <w:r w:rsidR="00990701">
        <w:fldChar w:fldCharType="end"/>
      </w:r>
      <w:r w:rsidR="00EB5011" w:rsidRPr="00EB5011">
        <w:t xml:space="preserve"> </w:t>
      </w:r>
      <w:r w:rsidR="00EA44CA">
        <w:t>Unauthorized Access</w:t>
      </w:r>
    </w:p>
    <w:p w:rsidR="00BC2E96" w:rsidRDefault="00BC2E96" w:rsidP="00D32A6B">
      <w:pPr>
        <w:pStyle w:val="InfoBlue"/>
      </w:pPr>
    </w:p>
    <w:p w:rsidR="00BC2E96" w:rsidRDefault="00EA44CA" w:rsidP="00EB5011">
      <w:pPr>
        <w:pStyle w:val="Heading1"/>
      </w:pPr>
      <w:bookmarkStart w:id="0" w:name="_Toc423410238"/>
      <w:bookmarkStart w:id="1" w:name="_Toc425054504"/>
      <w:r>
        <w:t>Unauthorized Access</w:t>
      </w:r>
    </w:p>
    <w:p w:rsidR="00BC2E96" w:rsidRDefault="00AE19B8">
      <w:pPr>
        <w:pStyle w:val="Heading2"/>
      </w:pPr>
      <w:bookmarkStart w:id="2" w:name="_Toc494515305"/>
      <w:r>
        <w:t>Brief Description</w:t>
      </w:r>
      <w:bookmarkStart w:id="3" w:name="_GoBack"/>
      <w:bookmarkEnd w:id="0"/>
      <w:bookmarkEnd w:id="1"/>
      <w:bookmarkEnd w:id="2"/>
      <w:bookmarkEnd w:id="3"/>
    </w:p>
    <w:p w:rsidR="00D32A6B" w:rsidRPr="00EA44CA" w:rsidRDefault="00EA44CA" w:rsidP="00D32A6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bookmarkStart w:id="4" w:name="_Toc423410239"/>
      <w:bookmarkStart w:id="5" w:name="_Toc425054505"/>
      <w:bookmarkStart w:id="6" w:name="_Toc494515306"/>
      <w:r w:rsidRPr="00EA44CA">
        <w:rPr>
          <w:sz w:val="20"/>
          <w:szCs w:val="20"/>
        </w:rPr>
        <w:t>Outside users, such as a disgruntled coach/fan/parent, that are interested in viewing the KSOA discussion board will have “Unauthorized Access”.</w:t>
      </w:r>
    </w:p>
    <w:p w:rsidR="00BC2E96" w:rsidRDefault="00AE19B8" w:rsidP="00D32A6B">
      <w:pPr>
        <w:pStyle w:val="Heading1"/>
        <w:widowControl/>
      </w:pPr>
      <w:r>
        <w:t>Flow of Events</w:t>
      </w:r>
      <w:bookmarkEnd w:id="4"/>
      <w:bookmarkEnd w:id="5"/>
      <w:bookmarkEnd w:id="6"/>
    </w:p>
    <w:p w:rsidR="00BC2E96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:rsidR="00EB5011" w:rsidRPr="00EA44CA" w:rsidRDefault="00EA44CA" w:rsidP="00EA44CA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bookmarkStart w:id="10" w:name="_Toc423410251"/>
      <w:bookmarkStart w:id="11" w:name="_Toc425054510"/>
      <w:bookmarkStart w:id="12" w:name="_Toc494515311"/>
      <w:r w:rsidRPr="00EA44CA">
        <w:rPr>
          <w:sz w:val="20"/>
          <w:szCs w:val="20"/>
        </w:rPr>
        <w:t>When an outside users tries to view the discussion board page, they will be notified that they do not have access - outside users cannot view or post to the discussion board since they do not have a login. This will redirect them to them login page. If they then apply for a login, they must be approved by the moderator before they can view any content.</w:t>
      </w:r>
    </w:p>
    <w:p w:rsidR="00BC2E96" w:rsidRDefault="00AE19B8">
      <w:pPr>
        <w:pStyle w:val="Heading1"/>
      </w:pPr>
      <w:r>
        <w:t>Special Requirements</w:t>
      </w:r>
      <w:bookmarkEnd w:id="10"/>
      <w:bookmarkEnd w:id="11"/>
      <w:bookmarkEnd w:id="12"/>
    </w:p>
    <w:p w:rsidR="00BC2E96" w:rsidRPr="00EA44CA" w:rsidRDefault="00EB5011" w:rsidP="00D32A6B">
      <w:pPr>
        <w:pStyle w:val="InfoBlue"/>
      </w:pPr>
      <w:r w:rsidRPr="00EA44CA">
        <w:t xml:space="preserve">User </w:t>
      </w:r>
      <w:r w:rsidR="00EA44CA" w:rsidRPr="00EA44CA">
        <w:t xml:space="preserve">non- member </w:t>
      </w:r>
      <w:r w:rsidRPr="00EA44CA">
        <w:t xml:space="preserve">must </w:t>
      </w:r>
      <w:r w:rsidR="00EA44CA" w:rsidRPr="00EA44CA">
        <w:t xml:space="preserve">try to access </w:t>
      </w:r>
      <w:r w:rsidRPr="00EA44CA">
        <w:t>website and have admin rights.</w:t>
      </w:r>
    </w:p>
    <w:p w:rsidR="00BC2E96" w:rsidRDefault="00AE19B8">
      <w:pPr>
        <w:pStyle w:val="Heading1"/>
        <w:widowControl/>
      </w:pPr>
      <w:bookmarkStart w:id="13" w:name="_Toc423410253"/>
      <w:bookmarkStart w:id="14" w:name="_Toc425054512"/>
      <w:bookmarkStart w:id="15" w:name="_Toc494515313"/>
      <w:r>
        <w:t>Pre-conditions</w:t>
      </w:r>
      <w:bookmarkEnd w:id="13"/>
      <w:bookmarkEnd w:id="14"/>
      <w:bookmarkEnd w:id="15"/>
    </w:p>
    <w:p w:rsidR="00BC2E96" w:rsidRPr="00EA44CA" w:rsidRDefault="00EA44CA" w:rsidP="00D32A6B">
      <w:pPr>
        <w:pStyle w:val="InfoBlue"/>
      </w:pPr>
      <w:r w:rsidRPr="00EA44CA">
        <w:rPr>
          <w:color w:val="auto"/>
        </w:rPr>
        <w:t xml:space="preserve">A non-member of the KSOA must try to access content that is restricted to KSOA members. </w:t>
      </w:r>
    </w:p>
    <w:p w:rsidR="00BC2E96" w:rsidRDefault="00AE19B8">
      <w:pPr>
        <w:pStyle w:val="Heading1"/>
        <w:widowControl/>
      </w:pPr>
      <w:bookmarkStart w:id="16" w:name="_Toc423410255"/>
      <w:bookmarkStart w:id="17" w:name="_Toc425054514"/>
      <w:bookmarkStart w:id="18" w:name="_Toc494515315"/>
      <w:r>
        <w:t>Post-conditions</w:t>
      </w:r>
      <w:bookmarkEnd w:id="16"/>
      <w:bookmarkEnd w:id="17"/>
      <w:bookmarkEnd w:id="18"/>
    </w:p>
    <w:p w:rsidR="00CA0558" w:rsidRPr="00EA44CA" w:rsidRDefault="00EA44CA" w:rsidP="00D32A6B">
      <w:pPr>
        <w:pStyle w:val="InfoBlue"/>
        <w:rPr>
          <w:color w:val="auto"/>
        </w:rPr>
      </w:pPr>
      <w:r w:rsidRPr="00EA44CA">
        <w:t>When a</w:t>
      </w:r>
      <w:r w:rsidRPr="00EA44CA">
        <w:t xml:space="preserve"> </w:t>
      </w:r>
      <w:r w:rsidRPr="00EA44CA">
        <w:t>non - member</w:t>
      </w:r>
      <w:r w:rsidRPr="00EA44CA">
        <w:t xml:space="preserve"> tries to view the discussion board page, they will be notifie</w:t>
      </w:r>
      <w:r w:rsidRPr="00EA44CA">
        <w:t xml:space="preserve">d that they do not have access and redirected to the login page. </w:t>
      </w:r>
    </w:p>
    <w:sectPr w:rsidR="00CA0558" w:rsidRPr="00EA44C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701" w:rsidRDefault="00990701">
      <w:pPr>
        <w:spacing w:line="240" w:lineRule="auto"/>
      </w:pPr>
      <w:r>
        <w:separator/>
      </w:r>
    </w:p>
  </w:endnote>
  <w:endnote w:type="continuationSeparator" w:id="0">
    <w:p w:rsidR="00990701" w:rsidRDefault="0099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2E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90701">
            <w:fldChar w:fldCharType="begin"/>
          </w:r>
          <w:r w:rsidR="00990701">
            <w:instrText xml:space="preserve"> DOCPROPERTY "Company"  \* MERGEFORMAT </w:instrText>
          </w:r>
          <w:r w:rsidR="00990701">
            <w:fldChar w:fldCharType="separate"/>
          </w:r>
          <w:r w:rsidR="00CA0558">
            <w:t>&lt;Company Name&gt;</w:t>
          </w:r>
          <w:r w:rsidR="0099070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44C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A44C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C2E96" w:rsidRDefault="00BC2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701" w:rsidRDefault="00990701">
      <w:pPr>
        <w:spacing w:line="240" w:lineRule="auto"/>
      </w:pPr>
      <w:r>
        <w:separator/>
      </w:r>
    </w:p>
  </w:footnote>
  <w:footnote w:type="continuationSeparator" w:id="0">
    <w:p w:rsidR="00990701" w:rsidRDefault="009907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6" w:rsidRDefault="00BC2E96">
    <w:pPr>
      <w:rPr>
        <w:sz w:val="24"/>
      </w:rPr>
    </w:pPr>
  </w:p>
  <w:p w:rsidR="00BC2E96" w:rsidRDefault="00BC2E96">
    <w:pPr>
      <w:pBdr>
        <w:top w:val="single" w:sz="6" w:space="1" w:color="auto"/>
      </w:pBdr>
      <w:rPr>
        <w:sz w:val="24"/>
      </w:rPr>
    </w:pPr>
  </w:p>
  <w:p w:rsidR="00BC2E96" w:rsidRDefault="009907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4211E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BC2E96" w:rsidRDefault="00BC2E96">
    <w:pPr>
      <w:pBdr>
        <w:bottom w:val="single" w:sz="6" w:space="1" w:color="auto"/>
      </w:pBdr>
      <w:jc w:val="right"/>
      <w:rPr>
        <w:sz w:val="24"/>
      </w:rPr>
    </w:pPr>
  </w:p>
  <w:p w:rsidR="00BC2E96" w:rsidRDefault="00BC2E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2E96" w:rsidTr="009032D6">
      <w:tc>
        <w:tcPr>
          <w:tcW w:w="6379" w:type="dxa"/>
        </w:tcPr>
        <w:p w:rsidR="00BC2E96" w:rsidRDefault="0034211E" w:rsidP="0034211E">
          <w:r>
            <w:t>Iteration 3</w:t>
          </w:r>
        </w:p>
      </w:tc>
      <w:tc>
        <w:tcPr>
          <w:tcW w:w="3179" w:type="dxa"/>
        </w:tcPr>
        <w:p w:rsidR="00BC2E96" w:rsidRDefault="009032D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C2E96" w:rsidTr="009032D6">
      <w:tc>
        <w:tcPr>
          <w:tcW w:w="6379" w:type="dxa"/>
        </w:tcPr>
        <w:p w:rsidR="00BC2E96" w:rsidRDefault="009032D6" w:rsidP="00EB5011">
          <w:r>
            <w:t>Use C</w:t>
          </w:r>
          <w:r w:rsidR="00BE5E6D">
            <w:t xml:space="preserve">ase Specification: </w:t>
          </w:r>
          <w:r w:rsidR="00EA44CA">
            <w:t>Unauthorized Access</w:t>
          </w:r>
        </w:p>
      </w:tc>
      <w:tc>
        <w:tcPr>
          <w:tcW w:w="3179" w:type="dxa"/>
        </w:tcPr>
        <w:p w:rsidR="00BC2E96" w:rsidRDefault="009032D6" w:rsidP="0034211E">
          <w:r>
            <w:t xml:space="preserve">  Date:  </w:t>
          </w:r>
          <w:r w:rsidR="0034211E">
            <w:t>11/11/2015</w:t>
          </w:r>
        </w:p>
      </w:tc>
    </w:tr>
  </w:tbl>
  <w:p w:rsidR="00BC2E96" w:rsidRDefault="00BC2E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3D3A45"/>
    <w:multiLevelType w:val="multilevel"/>
    <w:tmpl w:val="40EE71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4211E"/>
    <w:rsid w:val="00597B3F"/>
    <w:rsid w:val="00755E06"/>
    <w:rsid w:val="009032D6"/>
    <w:rsid w:val="00990701"/>
    <w:rsid w:val="009F2D8E"/>
    <w:rsid w:val="00AE19B8"/>
    <w:rsid w:val="00BC2E96"/>
    <w:rsid w:val="00BE5E6D"/>
    <w:rsid w:val="00BF1F26"/>
    <w:rsid w:val="00C41431"/>
    <w:rsid w:val="00CA0558"/>
    <w:rsid w:val="00D32A6B"/>
    <w:rsid w:val="00EA44CA"/>
    <w:rsid w:val="00EB5011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8E9125-7816-416F-9EE0-98B50005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32A6B"/>
    <w:pPr>
      <w:spacing w:after="120"/>
      <w:ind w:left="720"/>
    </w:pPr>
    <w:rPr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11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Katelyn Sherrard</cp:lastModifiedBy>
  <cp:revision>5</cp:revision>
  <cp:lastPrinted>2011-02-23T16:45:00Z</cp:lastPrinted>
  <dcterms:created xsi:type="dcterms:W3CDTF">2015-11-14T03:36:00Z</dcterms:created>
  <dcterms:modified xsi:type="dcterms:W3CDTF">2015-11-14T04:04:00Z</dcterms:modified>
</cp:coreProperties>
</file>