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E96" w:rsidRDefault="0034211E">
      <w:pPr>
        <w:pStyle w:val="Title"/>
        <w:jc w:val="right"/>
      </w:pPr>
      <w:r>
        <w:t>Iteration 3</w:t>
      </w:r>
    </w:p>
    <w:p w:rsidR="00BC2E96" w:rsidRDefault="00084623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34211E">
        <w:t xml:space="preserve">Use Case Specification: </w:t>
      </w:r>
      <w:r>
        <w:fldChar w:fldCharType="end"/>
      </w:r>
      <w:r w:rsidR="00864641">
        <w:t>View</w:t>
      </w:r>
      <w:r w:rsidR="000004FB">
        <w:t xml:space="preserve"> Meeting Notes</w:t>
      </w:r>
    </w:p>
    <w:p w:rsidR="00BC2E96" w:rsidRDefault="00BC2E96">
      <w:pPr>
        <w:pStyle w:val="Title"/>
        <w:jc w:val="right"/>
      </w:pPr>
    </w:p>
    <w:p w:rsidR="00BC2E96" w:rsidRDefault="000004FB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:rsidR="00BC2E96" w:rsidRDefault="00BC2E96"/>
    <w:p w:rsidR="00BC2E96" w:rsidRDefault="00BC2E96"/>
    <w:p w:rsidR="00BC2E96" w:rsidRDefault="00BC2E96">
      <w:pPr>
        <w:pStyle w:val="BodyText"/>
      </w:pPr>
    </w:p>
    <w:p w:rsidR="00BC2E96" w:rsidRDefault="00BC2E96">
      <w:pPr>
        <w:pStyle w:val="BodyText"/>
      </w:pPr>
    </w:p>
    <w:p w:rsidR="00BC2E96" w:rsidRDefault="00BC2E96">
      <w:pPr>
        <w:sectPr w:rsidR="00BC2E96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BC2E96" w:rsidRDefault="00AE19B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C2E96">
        <w:tc>
          <w:tcPr>
            <w:tcW w:w="2304" w:type="dxa"/>
          </w:tcPr>
          <w:p w:rsidR="00BC2E96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BC2E96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BC2E96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BC2E96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BC2E96">
        <w:tc>
          <w:tcPr>
            <w:tcW w:w="2304" w:type="dxa"/>
          </w:tcPr>
          <w:p w:rsidR="00BC2E96" w:rsidRDefault="009032D6">
            <w:pPr>
              <w:pStyle w:val="Tabletext"/>
            </w:pPr>
            <w:r>
              <w:t>11/11/2015</w:t>
            </w:r>
          </w:p>
        </w:tc>
        <w:tc>
          <w:tcPr>
            <w:tcW w:w="1152" w:type="dxa"/>
          </w:tcPr>
          <w:p w:rsidR="00BC2E96" w:rsidRDefault="009032D6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BC2E96" w:rsidRDefault="009032D6">
            <w:pPr>
              <w:pStyle w:val="Tabletext"/>
            </w:pPr>
            <w:r>
              <w:t>First Copy</w:t>
            </w:r>
          </w:p>
        </w:tc>
        <w:tc>
          <w:tcPr>
            <w:tcW w:w="2304" w:type="dxa"/>
          </w:tcPr>
          <w:p w:rsidR="00BC2E96" w:rsidRDefault="009032D6">
            <w:pPr>
              <w:pStyle w:val="Tabletext"/>
            </w:pPr>
            <w:r>
              <w:t>Katelyn Sherrard</w:t>
            </w:r>
          </w:p>
        </w:tc>
      </w:tr>
      <w:tr w:rsidR="00BC2E96">
        <w:tc>
          <w:tcPr>
            <w:tcW w:w="2304" w:type="dxa"/>
          </w:tcPr>
          <w:p w:rsidR="00BC2E96" w:rsidRDefault="00BC2E96">
            <w:pPr>
              <w:pStyle w:val="Tabletext"/>
            </w:pPr>
          </w:p>
        </w:tc>
        <w:tc>
          <w:tcPr>
            <w:tcW w:w="1152" w:type="dxa"/>
          </w:tcPr>
          <w:p w:rsidR="00BC2E96" w:rsidRDefault="00BC2E96">
            <w:pPr>
              <w:pStyle w:val="Tabletext"/>
            </w:pPr>
          </w:p>
        </w:tc>
        <w:tc>
          <w:tcPr>
            <w:tcW w:w="3744" w:type="dxa"/>
          </w:tcPr>
          <w:p w:rsidR="00BC2E96" w:rsidRDefault="00BC2E96">
            <w:pPr>
              <w:pStyle w:val="Tabletext"/>
            </w:pPr>
          </w:p>
        </w:tc>
        <w:tc>
          <w:tcPr>
            <w:tcW w:w="2304" w:type="dxa"/>
          </w:tcPr>
          <w:p w:rsidR="00BC2E96" w:rsidRDefault="00BC2E96">
            <w:pPr>
              <w:pStyle w:val="Tabletext"/>
            </w:pPr>
          </w:p>
        </w:tc>
      </w:tr>
      <w:tr w:rsidR="00BC2E96">
        <w:tc>
          <w:tcPr>
            <w:tcW w:w="2304" w:type="dxa"/>
          </w:tcPr>
          <w:p w:rsidR="00BC2E96" w:rsidRDefault="00BC2E96">
            <w:pPr>
              <w:pStyle w:val="Tabletext"/>
            </w:pPr>
          </w:p>
        </w:tc>
        <w:tc>
          <w:tcPr>
            <w:tcW w:w="1152" w:type="dxa"/>
          </w:tcPr>
          <w:p w:rsidR="00BC2E96" w:rsidRDefault="00BC2E96">
            <w:pPr>
              <w:pStyle w:val="Tabletext"/>
            </w:pPr>
          </w:p>
        </w:tc>
        <w:tc>
          <w:tcPr>
            <w:tcW w:w="3744" w:type="dxa"/>
          </w:tcPr>
          <w:p w:rsidR="00BC2E96" w:rsidRDefault="00BC2E96">
            <w:pPr>
              <w:pStyle w:val="Tabletext"/>
            </w:pPr>
          </w:p>
        </w:tc>
        <w:tc>
          <w:tcPr>
            <w:tcW w:w="2304" w:type="dxa"/>
          </w:tcPr>
          <w:p w:rsidR="00BC2E96" w:rsidRDefault="00BC2E96">
            <w:pPr>
              <w:pStyle w:val="Tabletext"/>
            </w:pPr>
          </w:p>
        </w:tc>
      </w:tr>
      <w:tr w:rsidR="00BC2E96">
        <w:tc>
          <w:tcPr>
            <w:tcW w:w="2304" w:type="dxa"/>
          </w:tcPr>
          <w:p w:rsidR="00BC2E96" w:rsidRDefault="00BC2E96">
            <w:pPr>
              <w:pStyle w:val="Tabletext"/>
            </w:pPr>
          </w:p>
        </w:tc>
        <w:tc>
          <w:tcPr>
            <w:tcW w:w="1152" w:type="dxa"/>
          </w:tcPr>
          <w:p w:rsidR="00BC2E96" w:rsidRDefault="00BC2E96">
            <w:pPr>
              <w:pStyle w:val="Tabletext"/>
            </w:pPr>
          </w:p>
        </w:tc>
        <w:tc>
          <w:tcPr>
            <w:tcW w:w="3744" w:type="dxa"/>
          </w:tcPr>
          <w:p w:rsidR="00BC2E96" w:rsidRDefault="00BC2E96">
            <w:pPr>
              <w:pStyle w:val="Tabletext"/>
            </w:pPr>
          </w:p>
        </w:tc>
        <w:tc>
          <w:tcPr>
            <w:tcW w:w="2304" w:type="dxa"/>
          </w:tcPr>
          <w:p w:rsidR="00BC2E96" w:rsidRDefault="00BC2E96">
            <w:pPr>
              <w:pStyle w:val="Tabletext"/>
            </w:pPr>
          </w:p>
        </w:tc>
      </w:tr>
    </w:tbl>
    <w:p w:rsidR="00BC2E96" w:rsidRDefault="00BC2E96"/>
    <w:p w:rsidR="00BC2E96" w:rsidRDefault="00AE19B8">
      <w:pPr>
        <w:pStyle w:val="Title"/>
      </w:pPr>
      <w:r>
        <w:br w:type="page"/>
      </w:r>
      <w:r>
        <w:lastRenderedPageBreak/>
        <w:t>Table of Contents</w:t>
      </w:r>
    </w:p>
    <w:p w:rsidR="00BC2E96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 w:rsidR="00864641">
        <w:rPr>
          <w:noProof/>
          <w:szCs w:val="24"/>
        </w:rPr>
        <w:t>View</w:t>
      </w:r>
      <w:r w:rsidR="000004FB" w:rsidRPr="000004FB">
        <w:rPr>
          <w:noProof/>
          <w:szCs w:val="24"/>
        </w:rPr>
        <w:t xml:space="preserve"> Meeting Notes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_Toc494515304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:rsidR="00BC2E96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_Toc494515305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:rsidR="00BC2E96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_Toc494515306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:rsidR="00BC2E96" w:rsidRDefault="00AE19B8" w:rsidP="0034211E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_Toc494515307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:rsidR="00BC2E96" w:rsidRDefault="00AE19B8" w:rsidP="0034211E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_Toc494515311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:rsidR="00BC2E96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_Toc494515313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:rsidR="00BC2E96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_Toc494515315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:rsidR="00BC2E96" w:rsidRDefault="00AE19B8" w:rsidP="000004FB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084623">
        <w:lastRenderedPageBreak/>
        <w:fldChar w:fldCharType="begin"/>
      </w:r>
      <w:r w:rsidR="00084623">
        <w:instrText xml:space="preserve">title  \* Mergeformat </w:instrText>
      </w:r>
      <w:r w:rsidR="00084623">
        <w:fldChar w:fldCharType="separate"/>
      </w:r>
      <w:r w:rsidR="00CA0558">
        <w:t xml:space="preserve">Use Case Specification: </w:t>
      </w:r>
      <w:r w:rsidR="00084623">
        <w:fldChar w:fldCharType="end"/>
      </w:r>
      <w:r w:rsidR="002B3567" w:rsidRPr="002B3567">
        <w:t xml:space="preserve"> </w:t>
      </w:r>
      <w:r w:rsidR="00864641">
        <w:t>View</w:t>
      </w:r>
      <w:r w:rsidR="000004FB">
        <w:t xml:space="preserve"> Meeting Notes</w:t>
      </w:r>
    </w:p>
    <w:p w:rsidR="00BC2E96" w:rsidRDefault="00864641">
      <w:pPr>
        <w:pStyle w:val="Heading1"/>
      </w:pPr>
      <w:bookmarkStart w:id="0" w:name="_Toc423410238"/>
      <w:bookmarkStart w:id="1" w:name="_Toc425054504"/>
      <w:r>
        <w:t>View</w:t>
      </w:r>
      <w:r w:rsidR="000004FB">
        <w:t xml:space="preserve"> Meeting Notes</w:t>
      </w:r>
    </w:p>
    <w:p w:rsidR="00BC2E96" w:rsidRDefault="00AE19B8">
      <w:pPr>
        <w:pStyle w:val="Heading2"/>
      </w:pPr>
      <w:bookmarkStart w:id="2" w:name="_Toc494515305"/>
      <w:r>
        <w:t>Brief Description</w:t>
      </w:r>
      <w:bookmarkEnd w:id="0"/>
      <w:bookmarkEnd w:id="1"/>
      <w:bookmarkEnd w:id="2"/>
    </w:p>
    <w:p w:rsidR="00C41431" w:rsidRDefault="00864641" w:rsidP="00C41431">
      <w:pPr>
        <w:ind w:left="720"/>
      </w:pPr>
      <w:bookmarkStart w:id="3" w:name="_Toc423410239"/>
      <w:bookmarkStart w:id="4" w:name="_Toc425054505"/>
      <w:bookmarkStart w:id="5" w:name="_Toc494515306"/>
      <w:r w:rsidRPr="00864641">
        <w:t xml:space="preserve">The active members can view the notes that cover the most important information from the recent board meetings. </w:t>
      </w:r>
    </w:p>
    <w:p w:rsidR="00BC2E96" w:rsidRDefault="00AE19B8">
      <w:pPr>
        <w:pStyle w:val="Heading1"/>
        <w:widowControl/>
      </w:pPr>
      <w:r>
        <w:t>Flow of Events</w:t>
      </w:r>
      <w:bookmarkEnd w:id="3"/>
      <w:bookmarkEnd w:id="4"/>
      <w:bookmarkEnd w:id="5"/>
    </w:p>
    <w:p w:rsidR="00BC2E96" w:rsidRDefault="00AE19B8">
      <w:pPr>
        <w:pStyle w:val="Heading2"/>
        <w:widowControl/>
      </w:pPr>
      <w:bookmarkStart w:id="6" w:name="_Toc423410240"/>
      <w:bookmarkStart w:id="7" w:name="_Toc425054506"/>
      <w:bookmarkStart w:id="8" w:name="_Toc494515307"/>
      <w:r>
        <w:t>Basic Flow</w:t>
      </w:r>
      <w:bookmarkEnd w:id="6"/>
      <w:bookmarkEnd w:id="7"/>
      <w:bookmarkEnd w:id="8"/>
      <w:r>
        <w:t xml:space="preserve"> </w:t>
      </w:r>
    </w:p>
    <w:p w:rsidR="00BC2E96" w:rsidRPr="00C41431" w:rsidRDefault="00864641" w:rsidP="0034211E">
      <w:pPr>
        <w:pStyle w:val="InfoBlue"/>
        <w:rPr>
          <w:i w:val="0"/>
          <w:color w:val="auto"/>
        </w:rPr>
      </w:pPr>
      <w:r w:rsidRPr="00864641">
        <w:rPr>
          <w:i w:val="0"/>
          <w:color w:val="auto"/>
        </w:rPr>
        <w:t xml:space="preserve">The member will view this through the Meeting Notes button. </w:t>
      </w:r>
      <w:bookmarkStart w:id="9" w:name="_GoBack"/>
      <w:bookmarkEnd w:id="9"/>
      <w:r w:rsidRPr="00864641">
        <w:rPr>
          <w:i w:val="0"/>
          <w:color w:val="auto"/>
        </w:rPr>
        <w:t>The only notes the member will be able to view will be the ones that the admin post.</w:t>
      </w:r>
    </w:p>
    <w:p w:rsidR="00BC2E96" w:rsidRDefault="00AE19B8">
      <w:pPr>
        <w:pStyle w:val="Heading1"/>
      </w:pPr>
      <w:bookmarkStart w:id="10" w:name="_Toc423410251"/>
      <w:bookmarkStart w:id="11" w:name="_Toc425054510"/>
      <w:bookmarkStart w:id="12" w:name="_Toc494515311"/>
      <w:r>
        <w:t>Special Requirements</w:t>
      </w:r>
      <w:bookmarkEnd w:id="10"/>
      <w:bookmarkEnd w:id="11"/>
      <w:bookmarkEnd w:id="12"/>
    </w:p>
    <w:p w:rsidR="00BC2E96" w:rsidRPr="009032D6" w:rsidRDefault="00864641" w:rsidP="009032D6">
      <w:pPr>
        <w:pStyle w:val="InfoBlue"/>
        <w:rPr>
          <w:i w:val="0"/>
          <w:color w:val="auto"/>
        </w:rPr>
      </w:pPr>
      <w:r>
        <w:rPr>
          <w:i w:val="0"/>
          <w:color w:val="auto"/>
        </w:rPr>
        <w:t>Member</w:t>
      </w:r>
      <w:r w:rsidR="0034211E" w:rsidRPr="00C41431">
        <w:rPr>
          <w:i w:val="0"/>
          <w:color w:val="auto"/>
        </w:rPr>
        <w:t xml:space="preserve"> must have </w:t>
      </w:r>
      <w:r>
        <w:rPr>
          <w:i w:val="0"/>
          <w:color w:val="auto"/>
        </w:rPr>
        <w:t>an active account on the website</w:t>
      </w:r>
      <w:r w:rsidR="002B3567">
        <w:rPr>
          <w:i w:val="0"/>
          <w:color w:val="auto"/>
        </w:rPr>
        <w:t>.</w:t>
      </w:r>
    </w:p>
    <w:p w:rsidR="00BC2E96" w:rsidRDefault="00AE19B8">
      <w:pPr>
        <w:pStyle w:val="Heading1"/>
        <w:widowControl/>
      </w:pPr>
      <w:bookmarkStart w:id="13" w:name="_Toc423410253"/>
      <w:bookmarkStart w:id="14" w:name="_Toc425054512"/>
      <w:bookmarkStart w:id="15" w:name="_Toc494515313"/>
      <w:r>
        <w:t>Pre-conditions</w:t>
      </w:r>
      <w:bookmarkEnd w:id="13"/>
      <w:bookmarkEnd w:id="14"/>
      <w:bookmarkEnd w:id="15"/>
    </w:p>
    <w:p w:rsidR="00BC2E96" w:rsidRPr="00C41431" w:rsidRDefault="00864641" w:rsidP="002B3567">
      <w:pPr>
        <w:pStyle w:val="InfoBlue"/>
        <w:rPr>
          <w:i w:val="0"/>
          <w:color w:val="auto"/>
        </w:rPr>
      </w:pPr>
      <w:r>
        <w:rPr>
          <w:i w:val="0"/>
          <w:color w:val="auto"/>
        </w:rPr>
        <w:t>Member</w:t>
      </w:r>
      <w:r w:rsidRPr="00C41431">
        <w:rPr>
          <w:i w:val="0"/>
          <w:color w:val="auto"/>
        </w:rPr>
        <w:t xml:space="preserve"> must have </w:t>
      </w:r>
      <w:r>
        <w:rPr>
          <w:i w:val="0"/>
          <w:color w:val="auto"/>
        </w:rPr>
        <w:t>an active account on the website</w:t>
      </w:r>
    </w:p>
    <w:p w:rsidR="00BC2E96" w:rsidRDefault="00AE19B8">
      <w:pPr>
        <w:pStyle w:val="Heading1"/>
        <w:widowControl/>
      </w:pPr>
      <w:bookmarkStart w:id="16" w:name="_Toc423410255"/>
      <w:bookmarkStart w:id="17" w:name="_Toc425054514"/>
      <w:bookmarkStart w:id="18" w:name="_Toc494515315"/>
      <w:r>
        <w:t>Post-conditions</w:t>
      </w:r>
      <w:bookmarkEnd w:id="16"/>
      <w:bookmarkEnd w:id="17"/>
      <w:bookmarkEnd w:id="18"/>
    </w:p>
    <w:p w:rsidR="000004FB" w:rsidRPr="00F86323" w:rsidRDefault="000004FB" w:rsidP="000004FB">
      <w:pPr>
        <w:spacing w:after="120"/>
        <w:ind w:left="720"/>
        <w:rPr>
          <w:sz w:val="16"/>
        </w:rPr>
      </w:pPr>
      <w:r>
        <w:rPr>
          <w:rFonts w:eastAsia="Arial"/>
          <w:szCs w:val="24"/>
        </w:rPr>
        <w:t>After the admin</w:t>
      </w:r>
      <w:r w:rsidRPr="00F86323">
        <w:rPr>
          <w:rFonts w:eastAsia="Arial"/>
          <w:szCs w:val="24"/>
        </w:rPr>
        <w:t xml:space="preserve"> has finished and </w:t>
      </w:r>
      <w:r>
        <w:rPr>
          <w:rFonts w:eastAsia="Arial"/>
          <w:szCs w:val="24"/>
        </w:rPr>
        <w:t>posted the content</w:t>
      </w:r>
      <w:r w:rsidRPr="00F86323">
        <w:rPr>
          <w:rFonts w:eastAsia="Arial"/>
          <w:szCs w:val="24"/>
        </w:rPr>
        <w:t xml:space="preserve">, the </w:t>
      </w:r>
      <w:r>
        <w:rPr>
          <w:rFonts w:eastAsia="Arial"/>
          <w:szCs w:val="24"/>
        </w:rPr>
        <w:t>meeting notes page</w:t>
      </w:r>
      <w:r w:rsidRPr="00F86323">
        <w:rPr>
          <w:rFonts w:eastAsia="Arial"/>
          <w:szCs w:val="24"/>
        </w:rPr>
        <w:t xml:space="preserve"> will reflect any changes made</w:t>
      </w:r>
    </w:p>
    <w:p w:rsidR="00CA0558" w:rsidRPr="00C41431" w:rsidRDefault="002B3567">
      <w:pPr>
        <w:pStyle w:val="InfoBlue"/>
        <w:rPr>
          <w:i w:val="0"/>
          <w:color w:val="auto"/>
        </w:rPr>
      </w:pPr>
      <w:r>
        <w:rPr>
          <w:i w:val="0"/>
          <w:color w:val="auto"/>
        </w:rPr>
        <w:t xml:space="preserve"> </w:t>
      </w:r>
    </w:p>
    <w:sectPr w:rsidR="00CA0558" w:rsidRPr="00C41431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4623" w:rsidRDefault="00084623">
      <w:pPr>
        <w:spacing w:line="240" w:lineRule="auto"/>
      </w:pPr>
      <w:r>
        <w:separator/>
      </w:r>
    </w:p>
  </w:endnote>
  <w:endnote w:type="continuationSeparator" w:id="0">
    <w:p w:rsidR="00084623" w:rsidRDefault="000846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C2E9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C2E96" w:rsidRDefault="00AE19B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C2E96" w:rsidRDefault="00AE19B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084623">
            <w:fldChar w:fldCharType="begin"/>
          </w:r>
          <w:r w:rsidR="00084623">
            <w:instrText xml:space="preserve"> DOCPROPERTY "Company"  \* MERGEFORMAT </w:instrText>
          </w:r>
          <w:r w:rsidR="00084623">
            <w:fldChar w:fldCharType="separate"/>
          </w:r>
          <w:r w:rsidR="00CA0558">
            <w:t>&lt;Company Name&gt;</w:t>
          </w:r>
          <w:r w:rsidR="00084623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64641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C2E96" w:rsidRDefault="00AE19B8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D624A1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:rsidR="00BC2E96" w:rsidRDefault="00BC2E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4623" w:rsidRDefault="00084623">
      <w:pPr>
        <w:spacing w:line="240" w:lineRule="auto"/>
      </w:pPr>
      <w:r>
        <w:separator/>
      </w:r>
    </w:p>
  </w:footnote>
  <w:footnote w:type="continuationSeparator" w:id="0">
    <w:p w:rsidR="00084623" w:rsidRDefault="000846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2E96" w:rsidRDefault="00BC2E96">
    <w:pPr>
      <w:rPr>
        <w:sz w:val="24"/>
      </w:rPr>
    </w:pPr>
  </w:p>
  <w:p w:rsidR="00BC2E96" w:rsidRDefault="00BC2E96">
    <w:pPr>
      <w:pBdr>
        <w:top w:val="single" w:sz="6" w:space="1" w:color="auto"/>
      </w:pBdr>
      <w:rPr>
        <w:sz w:val="24"/>
      </w:rPr>
    </w:pPr>
  </w:p>
  <w:p w:rsidR="00BC2E96" w:rsidRDefault="0008462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34211E">
      <w:rPr>
        <w:rFonts w:ascii="Arial" w:hAnsi="Arial"/>
        <w:b/>
        <w:sz w:val="36"/>
      </w:rPr>
      <w:t>Design-X</w:t>
    </w:r>
    <w:r>
      <w:rPr>
        <w:rFonts w:ascii="Arial" w:hAnsi="Arial"/>
        <w:b/>
        <w:sz w:val="36"/>
      </w:rPr>
      <w:fldChar w:fldCharType="end"/>
    </w:r>
  </w:p>
  <w:p w:rsidR="00BC2E96" w:rsidRDefault="00BC2E96">
    <w:pPr>
      <w:pBdr>
        <w:bottom w:val="single" w:sz="6" w:space="1" w:color="auto"/>
      </w:pBdr>
      <w:jc w:val="right"/>
      <w:rPr>
        <w:sz w:val="24"/>
      </w:rPr>
    </w:pPr>
  </w:p>
  <w:p w:rsidR="00BC2E96" w:rsidRDefault="00BC2E9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C2E96" w:rsidTr="009032D6">
      <w:tc>
        <w:tcPr>
          <w:tcW w:w="6379" w:type="dxa"/>
        </w:tcPr>
        <w:p w:rsidR="00BC2E96" w:rsidRDefault="0034211E" w:rsidP="0034211E">
          <w:r>
            <w:t>Iteration 3</w:t>
          </w:r>
        </w:p>
      </w:tc>
      <w:tc>
        <w:tcPr>
          <w:tcW w:w="3179" w:type="dxa"/>
        </w:tcPr>
        <w:p w:rsidR="00BC2E96" w:rsidRDefault="009032D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BC2E96" w:rsidTr="009032D6">
      <w:tc>
        <w:tcPr>
          <w:tcW w:w="6379" w:type="dxa"/>
        </w:tcPr>
        <w:p w:rsidR="00BC2E96" w:rsidRDefault="009032D6" w:rsidP="00864641">
          <w:r>
            <w:t xml:space="preserve">Use Case Specification: </w:t>
          </w:r>
          <w:r w:rsidR="00864641">
            <w:t>View</w:t>
          </w:r>
          <w:r w:rsidR="000004FB" w:rsidRPr="000004FB">
            <w:t xml:space="preserve"> Meeting Notes</w:t>
          </w:r>
        </w:p>
      </w:tc>
      <w:tc>
        <w:tcPr>
          <w:tcW w:w="3179" w:type="dxa"/>
        </w:tcPr>
        <w:p w:rsidR="00BC2E96" w:rsidRDefault="009032D6" w:rsidP="0034211E">
          <w:r>
            <w:t xml:space="preserve">  Date:  </w:t>
          </w:r>
          <w:r w:rsidR="0034211E">
            <w:t>11/11/2015</w:t>
          </w:r>
        </w:p>
      </w:tc>
    </w:tr>
  </w:tbl>
  <w:p w:rsidR="00BC2E96" w:rsidRDefault="00BC2E9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3D3A45"/>
    <w:multiLevelType w:val="multilevel"/>
    <w:tmpl w:val="40EE716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4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5"/>
  </w:num>
  <w:num w:numId="16">
    <w:abstractNumId w:val="17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9B8"/>
    <w:rsid w:val="000004FB"/>
    <w:rsid w:val="00084623"/>
    <w:rsid w:val="002B3567"/>
    <w:rsid w:val="00301CFE"/>
    <w:rsid w:val="0034211E"/>
    <w:rsid w:val="003D2752"/>
    <w:rsid w:val="00634F5D"/>
    <w:rsid w:val="00755E06"/>
    <w:rsid w:val="00761337"/>
    <w:rsid w:val="00864641"/>
    <w:rsid w:val="009032D6"/>
    <w:rsid w:val="00AC6BF9"/>
    <w:rsid w:val="00AD0411"/>
    <w:rsid w:val="00AD4C88"/>
    <w:rsid w:val="00AE19B8"/>
    <w:rsid w:val="00BC2E96"/>
    <w:rsid w:val="00BE6502"/>
    <w:rsid w:val="00BF1F26"/>
    <w:rsid w:val="00C04E65"/>
    <w:rsid w:val="00C41431"/>
    <w:rsid w:val="00C952A6"/>
    <w:rsid w:val="00CA0558"/>
    <w:rsid w:val="00D624A1"/>
    <w:rsid w:val="00E83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38E9125-7816-416F-9EE0-98B500058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3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1</TotalTime>
  <Pages>4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&lt;Use-Case Name&gt;</vt:lpstr>
    </vt:vector>
  </TitlesOfParts>
  <Company>&lt;Company Name&gt;</Company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&lt;Use-Case Name&gt;</dc:title>
  <dc:subject>&lt;Project Name&gt;</dc:subject>
  <dc:creator>rmbark01</dc:creator>
  <cp:lastModifiedBy>Katelyn Sherrard</cp:lastModifiedBy>
  <cp:revision>5</cp:revision>
  <cp:lastPrinted>2011-02-23T16:45:00Z</cp:lastPrinted>
  <dcterms:created xsi:type="dcterms:W3CDTF">2015-11-14T03:52:00Z</dcterms:created>
  <dcterms:modified xsi:type="dcterms:W3CDTF">2015-11-14T03:56:00Z</dcterms:modified>
</cp:coreProperties>
</file>